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hoofdhost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C43AF8" w:rsidP="00523479">
            <w:pPr>
              <w:pStyle w:val="Initialen"/>
            </w:pPr>
            <w:r>
              <w:rPr>
                <w:noProof/>
                <w:lang w:eastAsia="nl-N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-485775</wp:posOffset>
                      </wp:positionV>
                      <wp:extent cx="6667200" cy="1810800"/>
                      <wp:effectExtent l="0" t="0" r="635" b="0"/>
                      <wp:wrapNone/>
                      <wp:docPr id="5" name="Groe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7200" cy="1810800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ode rechthoek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ode cirkel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itte cirkel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5350AD" id="Groep 1" o:spid="_x0000_s1026" style="position:absolute;margin-left:.3pt;margin-top:-38.25pt;width:525pt;height:142.6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">
                      <v:rect id="Rode rechthoek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ode cirkel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itte cirkel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074FF2">
              <w:t xml:space="preserve"> </w:t>
            </w:r>
            <w:sdt>
              <w:sdtPr>
                <w:rPr>
                  <w:sz w:val="100"/>
                  <w:szCs w:val="100"/>
                </w:rPr>
                <w:alias w:val="Initialen:"/>
                <w:tag w:val="Initialen:"/>
                <w:id w:val="477349409"/>
                <w:placeholder>
                  <w:docPart w:val="93DE08002AD6401BBA6ADFA178A7B3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512FA7">
                  <w:rPr>
                    <w:sz w:val="100"/>
                    <w:szCs w:val="100"/>
                  </w:rPr>
                  <w:t>JAVA</w:t>
                </w:r>
              </w:sdtContent>
            </w:sdt>
          </w:p>
          <w:p w:rsidR="00A50939" w:rsidRPr="00906BEE" w:rsidRDefault="00C70021" w:rsidP="007569C1">
            <w:pPr>
              <w:pStyle w:val="Kop3"/>
            </w:pPr>
            <w:r>
              <w:t>info</w:t>
            </w:r>
          </w:p>
          <w:p w:rsidR="002C2CDD" w:rsidRPr="008C7133" w:rsidRDefault="00C70021" w:rsidP="00C70021">
            <w:pPr>
              <w:pStyle w:val="Kop2"/>
              <w:jc w:val="left"/>
              <w:rPr>
                <w:lang w:val="nl-BE"/>
              </w:rPr>
            </w:pPr>
            <w:r w:rsidRPr="008C7133">
              <w:rPr>
                <w:lang w:val="nl-BE"/>
              </w:rPr>
              <w:t xml:space="preserve">in </w:t>
            </w:r>
            <w:r w:rsidRPr="00C70021">
              <w:t>opdrach</w:t>
            </w:r>
            <w:r w:rsidRPr="008C7133">
              <w:rPr>
                <w:lang w:val="nl-BE"/>
              </w:rPr>
              <w:t xml:space="preserve"> van</w:t>
            </w:r>
          </w:p>
          <w:p w:rsidR="00C70021" w:rsidRPr="008C7133" w:rsidRDefault="00C70021" w:rsidP="00C70021">
            <w:pPr>
              <w:rPr>
                <w:lang w:val="nl-BE"/>
              </w:rPr>
            </w:pPr>
            <w:r w:rsidRPr="008C7133">
              <w:rPr>
                <w:lang w:val="nl-BE"/>
              </w:rPr>
              <w:t>Mezelf</w:t>
            </w:r>
          </w:p>
          <w:p w:rsidR="00C70021" w:rsidRPr="008C7133" w:rsidRDefault="00C70021" w:rsidP="00C70021">
            <w:pPr>
              <w:rPr>
                <w:lang w:val="nl-BE"/>
              </w:rPr>
            </w:pPr>
          </w:p>
          <w:p w:rsidR="0069396B" w:rsidRDefault="00C70021" w:rsidP="00C70021">
            <w:pPr>
              <w:pStyle w:val="Kop2"/>
              <w:jc w:val="left"/>
              <w:rPr>
                <w:lang w:val="fr-BE"/>
              </w:rPr>
            </w:pPr>
            <w:r>
              <w:rPr>
                <w:lang w:val="fr-BE"/>
              </w:rPr>
              <w:t>In gebruik bij</w:t>
            </w:r>
          </w:p>
          <w:p w:rsidR="00C70021" w:rsidRPr="00A212E3" w:rsidRDefault="00C70021" w:rsidP="00C70021">
            <w:pPr>
              <w:rPr>
                <w:lang w:val="nl-BE"/>
              </w:rPr>
            </w:pPr>
            <w:r w:rsidRPr="00A212E3">
              <w:rPr>
                <w:lang w:val="nl-BE"/>
              </w:rPr>
              <w:t>Mezelf</w:t>
            </w:r>
          </w:p>
          <w:p w:rsidR="002C2CDD" w:rsidRPr="00A212E3" w:rsidRDefault="008C7133" w:rsidP="007569C1">
            <w:pPr>
              <w:pStyle w:val="Kop3"/>
              <w:rPr>
                <w:lang w:val="nl-BE"/>
              </w:rPr>
            </w:pPr>
            <w:r>
              <w:rPr>
                <w:lang w:val="nl-BE"/>
              </w:rPr>
              <w:t>TECHNOLOGIEEN</w:t>
            </w:r>
          </w:p>
          <w:p w:rsidR="008C7133" w:rsidRPr="008C7133" w:rsidRDefault="008C7133" w:rsidP="008C7133">
            <w:pPr>
              <w:pStyle w:val="Kop4"/>
              <w:rPr>
                <w:lang w:val="en-US"/>
              </w:rPr>
            </w:pPr>
            <w:r w:rsidRPr="008C7133">
              <w:rPr>
                <w:lang w:val="en-US"/>
              </w:rPr>
              <w:t>java</w:t>
            </w:r>
            <w:r w:rsidRPr="008C7133">
              <w:rPr>
                <w:lang w:val="en-US" w:bidi="nl-NL"/>
              </w:rPr>
              <w:t xml:space="preserve"> • </w:t>
            </w:r>
            <w:r w:rsidRPr="008C7133">
              <w:rPr>
                <w:lang w:val="en-US"/>
              </w:rPr>
              <w:t>swing gui design</w:t>
            </w:r>
          </w:p>
          <w:p w:rsidR="008C7133" w:rsidRPr="008C7133" w:rsidRDefault="008C7133" w:rsidP="008C7133">
            <w:pPr>
              <w:rPr>
                <w:lang w:val="en-US"/>
              </w:rPr>
            </w:pPr>
            <w:proofErr w:type="spellStart"/>
            <w:r w:rsidRPr="008C7133">
              <w:rPr>
                <w:lang w:val="en-US"/>
              </w:rPr>
              <w:t>Ontworpen</w:t>
            </w:r>
            <w:proofErr w:type="spellEnd"/>
            <w:r w:rsidRPr="008C7133">
              <w:rPr>
                <w:lang w:val="en-US"/>
              </w:rPr>
              <w:t xml:space="preserve"> in IntelliJ IDEA </w:t>
            </w:r>
          </w:p>
          <w:p w:rsidR="008C7133" w:rsidRPr="008C7133" w:rsidRDefault="008C7133" w:rsidP="008C7133">
            <w:pPr>
              <w:pStyle w:val="Kop4"/>
              <w:rPr>
                <w:lang w:val="en-US"/>
              </w:rPr>
            </w:pPr>
            <w:r w:rsidRPr="008C7133">
              <w:rPr>
                <w:lang w:val="en-US"/>
              </w:rPr>
              <w:t>Mysql</w:t>
            </w:r>
            <w:r w:rsidRPr="008C7133">
              <w:rPr>
                <w:lang w:val="en-US" w:bidi="nl-NL"/>
              </w:rPr>
              <w:t xml:space="preserve"> • </w:t>
            </w:r>
            <w:r w:rsidRPr="008C7133">
              <w:rPr>
                <w:lang w:val="en-US"/>
              </w:rPr>
              <w:t>Database</w:t>
            </w:r>
          </w:p>
          <w:p w:rsidR="008C7133" w:rsidRPr="00906BEE" w:rsidRDefault="008C7133" w:rsidP="008C7133">
            <w:proofErr w:type="spellStart"/>
            <w:r>
              <w:t>MySQL</w:t>
            </w:r>
            <w:proofErr w:type="spellEnd"/>
            <w:r>
              <w:t xml:space="preserve"> database gehost op </w:t>
            </w:r>
            <w:proofErr w:type="spellStart"/>
            <w:r>
              <w:t>Raspberry</w:t>
            </w:r>
            <w:proofErr w:type="spellEnd"/>
            <w:r>
              <w:t xml:space="preserve"> Pi.</w:t>
            </w:r>
          </w:p>
          <w:p w:rsidR="00741125" w:rsidRPr="0069396B" w:rsidRDefault="00741125" w:rsidP="00741125">
            <w:pPr>
              <w:rPr>
                <w:lang w:val="nl-BE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el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Indelingstabel koptekst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934D33" w:rsidP="00C612DA">
                  <w:pPr>
                    <w:pStyle w:val="Kop1"/>
                    <w:outlineLvl w:val="0"/>
                  </w:pPr>
                  <w:sdt>
                    <w:sdtPr>
                      <w:alias w:val="Voer uw naam in:"/>
                      <w:tag w:val="Voer uw naam in:"/>
                      <w:id w:val="-1070421368"/>
                      <w:placeholder>
                        <w:docPart w:val="15EBE063605B4C848F4EB506266B22AE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2FA7">
                        <w:t>Inventory Application</w:t>
                      </w:r>
                    </w:sdtContent>
                  </w:sdt>
                </w:p>
                <w:p w:rsidR="00906BEE" w:rsidRPr="00906BEE" w:rsidRDefault="00934D33" w:rsidP="00906BEE">
                  <w:pPr>
                    <w:pStyle w:val="Kop2"/>
                    <w:outlineLvl w:val="1"/>
                  </w:pPr>
                  <w:sdt>
                    <w:sdtPr>
                      <w:alias w:val="Voer beroep of bedrijfstak in:"/>
                      <w:tag w:val="Voer beroep of bedrijfstak in:"/>
                      <w:id w:val="-83681269"/>
                      <w:placeholder>
                        <w:docPart w:val="CE64AB5F385B4471837A961F24033CC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2FA7">
                        <w:t>gui</w:t>
                      </w:r>
                    </w:sdtContent>
                  </w:sdt>
                  <w:r w:rsidR="00E02DCD" w:rsidRPr="00906BEE">
                    <w:rPr>
                      <w:lang w:bidi="nl-NL"/>
                    </w:rPr>
                    <w:t xml:space="preserve"> | </w:t>
                  </w:r>
                  <w:sdt>
                    <w:sdtPr>
                      <w:alias w:val="Koppeling naar andere online-eigenschappen:"/>
                      <w:tag w:val="Koppeling naar andere online-eigenschappen:"/>
                      <w:id w:val="1480037238"/>
                      <w:placeholder>
                        <w:docPart w:val="F1D79ED65432411FB379805BDF4DAE96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512FA7">
                        <w:t xml:space="preserve">logistiek elektronica </w:t>
                      </w:r>
                    </w:sdtContent>
                  </w:sdt>
                </w:p>
              </w:tc>
            </w:tr>
          </w:tbl>
          <w:p w:rsidR="002C2CDD" w:rsidRPr="00906BEE" w:rsidRDefault="00512FA7" w:rsidP="007569C1">
            <w:pPr>
              <w:pStyle w:val="Kop3"/>
            </w:pPr>
            <w:r>
              <w:t>Bescrijving</w:t>
            </w:r>
          </w:p>
          <w:p w:rsidR="002C2CDD" w:rsidRDefault="00512FA7" w:rsidP="007569C1">
            <w:r>
              <w:t xml:space="preserve">De applicatie laat toe om een inventaris op te maken van alle componenten in een stock. Deze worden per categorie gesorteerd voor een duidelijk overzicht. </w:t>
            </w:r>
            <w:r w:rsidR="001043FA">
              <w:t xml:space="preserve">Via bestellingen kan de stock worden opgehoogd. </w:t>
            </w:r>
          </w:p>
          <w:p w:rsidR="001043FA" w:rsidRPr="00906BEE" w:rsidRDefault="001043FA" w:rsidP="007569C1">
            <w:r>
              <w:t xml:space="preserve">In het luik ‘Projecten’ kan een overzicht gemaakt worden van welke artikels gebruikt zijn voor welke </w:t>
            </w:r>
            <w:proofErr w:type="spellStart"/>
            <w:r>
              <w:t>PCB’s</w:t>
            </w:r>
            <w:proofErr w:type="spellEnd"/>
            <w:r>
              <w:t>. Op die manier kan per product de volledige historiek van bestelling en levering, huidig aantal</w:t>
            </w:r>
            <w:bookmarkStart w:id="0" w:name="_GoBack"/>
            <w:bookmarkEnd w:id="0"/>
            <w:r>
              <w:t xml:space="preserve"> in stock, en verbruik worden weergegeven.</w:t>
            </w:r>
          </w:p>
          <w:p w:rsidR="002C2CDD" w:rsidRPr="00906BEE" w:rsidRDefault="008C7133" w:rsidP="007569C1">
            <w:pPr>
              <w:pStyle w:val="Kop3"/>
            </w:pPr>
            <w:r>
              <w:t>Status</w:t>
            </w:r>
          </w:p>
          <w:p w:rsidR="00741125" w:rsidRPr="00906BEE" w:rsidRDefault="008C7133" w:rsidP="00741125">
            <w:r w:rsidRPr="0069396B">
              <w:rPr>
                <w:lang w:val="nl-BE"/>
              </w:rPr>
              <w:t xml:space="preserve">De applicatie </w:t>
            </w:r>
            <w:r>
              <w:rPr>
                <w:lang w:val="nl-BE"/>
              </w:rPr>
              <w:t xml:space="preserve">is in gebruik. Bestellingen kunnen echter nog verder worden uitgewerkt om onderscheid te maken tussen componenten, </w:t>
            </w:r>
            <w:proofErr w:type="spellStart"/>
            <w:r>
              <w:rPr>
                <w:lang w:val="nl-BE"/>
              </w:rPr>
              <w:t>PCB’s</w:t>
            </w:r>
            <w:proofErr w:type="spellEnd"/>
            <w:r>
              <w:rPr>
                <w:lang w:val="nl-BE"/>
              </w:rPr>
              <w:t xml:space="preserve"> of apparatuur. Het automatisch koppelen van gekende componenten met ingelezen </w:t>
            </w:r>
            <w:proofErr w:type="spellStart"/>
            <w:r>
              <w:rPr>
                <w:lang w:val="nl-BE"/>
              </w:rPr>
              <w:t>PCB’s</w:t>
            </w:r>
            <w:proofErr w:type="spellEnd"/>
            <w:r>
              <w:rPr>
                <w:lang w:val="nl-BE"/>
              </w:rPr>
              <w:t xml:space="preserve"> kan nog verbeterd worden.</w:t>
            </w:r>
          </w:p>
        </w:tc>
      </w:tr>
    </w:tbl>
    <w:p w:rsidR="00290AAA" w:rsidRDefault="008874C8" w:rsidP="00E22E87">
      <w:pPr>
        <w:pStyle w:val="Geenafstan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224908">
            <wp:simplePos x="0" y="0"/>
            <wp:positionH relativeFrom="margin">
              <wp:align>center</wp:align>
            </wp:positionH>
            <wp:positionV relativeFrom="paragraph">
              <wp:posOffset>177165</wp:posOffset>
            </wp:positionV>
            <wp:extent cx="5166062" cy="2746683"/>
            <wp:effectExtent l="0" t="0" r="0" b="0"/>
            <wp:wrapNone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062" cy="2746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746804">
      <w:headerReference w:type="default" r:id="rId10"/>
      <w:footerReference w:type="default" r:id="rId11"/>
      <w:footerReference w:type="first" r:id="rId12"/>
      <w:pgSz w:w="11906" w:h="16838" w:code="9"/>
      <w:pgMar w:top="697" w:right="697" w:bottom="2302" w:left="697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D33" w:rsidRDefault="00934D33" w:rsidP="00713050">
      <w:pPr>
        <w:spacing w:line="240" w:lineRule="auto"/>
      </w:pPr>
      <w:r>
        <w:separator/>
      </w:r>
    </w:p>
  </w:endnote>
  <w:endnote w:type="continuationSeparator" w:id="0">
    <w:p w:rsidR="00934D33" w:rsidRDefault="00934D3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Voettekst"/>
          </w:pPr>
          <w:r w:rsidRPr="00CA3DF1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ep 102" title="E-mail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e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Vrije v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Gelijkbenige driehoek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Gelijkbenige driehoek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Gelijkbenige driehoek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98DE2B" id="Groep 102" o:spid="_x0000_s1026" alt="Titel: E-mailpictogram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yvEnANAgAACg5AAAOAAAAAAAAAAAAAAAAAC4CAABkcnMv&#10;ZTJvRG9jLnhtbFBLAQItABQABgAIAAAAIQBoRxvQ2AAAAAMBAAAPAAAAAAAAAAAAAAAAAI4KAABk&#10;cnMvZG93bnJldi54bWxQSwUGAAAAAAQABADzAAAAkwsAAAAA&#10;">
                    <o:lock v:ext="edit" aspectratio="t"/>
                    <v:oval id="Ova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e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Vrije v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Gelijkbenige driehoek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Gelijkbenige driehoek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Gelijkbenige driehoek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ep 4" title="Twitter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kel rond het 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-symbo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97D83EC" id="Groep 4" o:spid="_x0000_s1026" alt="Titel: Twitter-pictogram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CBB1U8qxIAAB5lAAAOAAAAAAAAAAAAAAAAAC4CAABkcnMv&#10;ZTJvRG9jLnhtbFBLAQItABQABgAIAAAAIQBoRxvQ2AAAAAMBAAAPAAAAAAAAAAAAAAAAAAUVAABk&#10;cnMvZG93bnJldi54bWxQSwUGAAAAAAQABADzAAAAChYAAAAA&#10;">
                    <o:lock v:ext="edit" aspectratio="t"/>
                    <v:shape id="Cirkel rond het Twitter-symbo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-symbo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ep 10" title="Telefoon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kel rond het 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foonsymbo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0517E2" id="Groep 10" o:spid="_x0000_s1026" alt="Titel: Telefoonpictogram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">
                    <o:lock v:ext="edit" aspectratio="t"/>
                    <v:shape id="Cirkel rond het telefoonsymbo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foonsymbo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Voettekst"/>
          </w:pPr>
          <w:r w:rsidRPr="00C2098A">
            <w:rPr>
              <w:noProof/>
              <w:lang w:eastAsia="nl-NL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ep 16" title="LinkedIn-pictogra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kel rond het LinkedIn-symbo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-symbo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CA00556" id="Groep 16" o:spid="_x0000_s1026" alt="Titel: LinkedIn-pictogram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BEUgmWuxEAAO9jAAAOAAAAAAAAAAAAAAAAAC4CAABkcnMvZTJvRG9jLnhtbFBL&#10;AQItABQABgAIAAAAIQBoRxvQ2AAAAAMBAAAPAAAAAAAAAAAAAAAAABUUAABkcnMvZG93bnJldi54&#10;bWxQSwUGAAAAAAQABADzAAAAGhUAAAAA&#10;">
                    <o:lock v:ext="edit" aspectratio="t"/>
                    <v:shape id="Cirkel rond het LinkedIn-symbo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-symbo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en-US"/>
            </w:rPr>
            <w:alias w:val="E-mail:"/>
            <w:tag w:val="E-mail:"/>
            <w:id w:val="-627010856"/>
            <w:placeholder>
              <w:docPart w:val="71237B231DA24A589FAE74536CA3D159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70021" w:rsidRDefault="00C70021" w:rsidP="00811117">
              <w:pPr>
                <w:pStyle w:val="Voettekst"/>
                <w:rPr>
                  <w:lang w:val="en-US"/>
                </w:rPr>
              </w:pPr>
              <w:r w:rsidRPr="00C70021">
                <w:rPr>
                  <w:lang w:val="en-US"/>
                </w:rPr>
                <w:t>https://github.com/WouterThys/InventoryApp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-handle:"/>
            <w:tag w:val="Twitter-handle:"/>
            <w:id w:val="-642033892"/>
            <w:placeholder>
              <w:docPart w:val="4048EE86AC544AF0BA30268FE2EF54F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Twitter-handle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foon:"/>
            <w:tag w:val="Telefoon:"/>
            <w:id w:val="617408819"/>
            <w:placeholder>
              <w:docPart w:val="AA12F6A4740646DDA0A891E57E92851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Telefoon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-URL:"/>
            <w:tag w:val="LinkedIn-URL:"/>
            <w:id w:val="-1413995599"/>
            <w:placeholder>
              <w:docPart w:val="E487CE745949434EAE1C3692F015F0D2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Voettekst"/>
              </w:pPr>
              <w:r>
                <w:rPr>
                  <w:lang w:bidi="nl-NL"/>
                </w:rPr>
                <w:t>LinkedIn-URL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Voettekst"/>
          <w:rPr>
            <w:noProof/>
          </w:rPr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6B3825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Indelingstabel voettekst voor contactgegevens"/>
    </w:tblPr>
    <w:tblGrid>
      <w:gridCol w:w="10512"/>
    </w:tblGrid>
    <w:tr w:rsidR="00C70021" w:rsidTr="00C70021">
      <w:trPr>
        <w:trHeight w:val="494"/>
      </w:trPr>
      <w:tc>
        <w:tcPr>
          <w:tcW w:w="10569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70021" w:rsidRDefault="00C70021" w:rsidP="00217980">
          <w:pPr>
            <w:pStyle w:val="Voettekst"/>
          </w:pPr>
          <w:r>
            <w:rPr>
              <w:noProof/>
            </w:rPr>
            <w:drawing>
              <wp:inline distT="0" distB="0" distL="0" distR="0">
                <wp:extent cx="726804" cy="381569"/>
                <wp:effectExtent l="0" t="0" r="0" b="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ithub-m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164" cy="4190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70021" w:rsidTr="00C70021">
      <w:trPr>
        <w:trHeight w:val="691"/>
      </w:trPr>
      <w:tc>
        <w:tcPr>
          <w:tcW w:w="10569" w:type="dxa"/>
          <w:tcMar>
            <w:top w:w="144" w:type="dxa"/>
            <w:left w:w="115" w:type="dxa"/>
            <w:right w:w="115" w:type="dxa"/>
          </w:tcMar>
        </w:tcPr>
        <w:p w:rsidR="00C70021" w:rsidRPr="00C70021" w:rsidRDefault="00C70021" w:rsidP="00C70021">
          <w:pPr>
            <w:jc w:val="center"/>
            <w:rPr>
              <w:lang w:val="en-US"/>
            </w:rPr>
          </w:pPr>
          <w:sdt>
            <w:sdtPr>
              <w:rPr>
                <w:lang w:val="en-US"/>
              </w:rPr>
              <w:alias w:val="Voer e-mailadres in:"/>
              <w:tag w:val="Voer e-mailadres in:"/>
              <w:id w:val="-1689822732"/>
              <w:placeholder>
                <w:docPart w:val="0998127A71F145CDA8269AE00E64D002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 w:rsidRPr="00C70021">
                <w:rPr>
                  <w:lang w:val="en-US"/>
                </w:rPr>
                <w:t>https://github.com/WouterThys/InventoryApp</w:t>
              </w:r>
            </w:sdtContent>
          </w:sdt>
        </w:p>
      </w:tc>
    </w:tr>
  </w:tbl>
  <w:p w:rsidR="00217980" w:rsidRDefault="0021798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D33" w:rsidRDefault="00934D33" w:rsidP="00713050">
      <w:pPr>
        <w:spacing w:line="240" w:lineRule="auto"/>
      </w:pPr>
      <w:r>
        <w:separator/>
      </w:r>
    </w:p>
  </w:footnote>
  <w:footnote w:type="continuationSeparator" w:id="0">
    <w:p w:rsidR="00934D33" w:rsidRDefault="00934D3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Indelingstabel koptekst vervolgpagina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en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04F57E42" wp14:editId="58F964F2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7200" cy="1810800"/>
                    <wp:effectExtent l="0" t="0" r="635" b="0"/>
                    <wp:wrapNone/>
                    <wp:docPr id="3" name="Groep 3" title="Afbeelding van koptekst vervolgpagina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200" cy="18108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ode rechthoek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itte cirkel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ode cirkel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AA6935" id="Groep 3" o:spid="_x0000_s1026" alt="Titel: Afbeelding van koptekst vervolgpagina" style="position:absolute;margin-left:0;margin-top:-39.45pt;width:525pt;height:142.6pt;z-index:-251657216;mso-position-vertical-relative:page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">
                    <v:rect id="Rode rechthoek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itte cirkel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ode cirkel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r w:rsidR="00074FF2">
            <w:t xml:space="preserve"> </w:t>
          </w:r>
          <w:sdt>
            <w:sdtPr>
              <w:alias w:val="Initialen:"/>
              <w:tag w:val="Initialen:"/>
              <w:id w:val="-378558922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512FA7">
                <w:t>JAVA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raster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Indelingstabel koptekst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934D33" w:rsidP="001A5CA9">
                <w:pPr>
                  <w:pStyle w:val="Kop1"/>
                  <w:outlineLvl w:val="0"/>
                </w:pPr>
                <w:sdt>
                  <w:sdtPr>
                    <w:alias w:val="Voer uw naam in:"/>
                    <w:tag w:val="Voer uw naam in:"/>
                    <w:id w:val="1982421306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12FA7">
                      <w:t>Inventory Application</w:t>
                    </w:r>
                  </w:sdtContent>
                </w:sdt>
              </w:p>
              <w:p w:rsidR="001A5CA9" w:rsidRDefault="00934D33" w:rsidP="001A5CA9">
                <w:pPr>
                  <w:pStyle w:val="Kop2"/>
                  <w:outlineLvl w:val="1"/>
                </w:pPr>
                <w:sdt>
                  <w:sdtPr>
                    <w:alias w:val="Voer beroep of bedrijfstak in:"/>
                    <w:tag w:val="Voer beroep of bedrijfstak in:"/>
                    <w:id w:val="1972160614"/>
                    <w:placeholder>
                      <w:docPart w:val="E483D679D2ED4F478FECF622D4805CAA"/>
                    </w:placeholder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12FA7">
                      <w:t>gui</w:t>
                    </w:r>
                  </w:sdtContent>
                </w:sdt>
                <w:r w:rsidR="00E12C60">
                  <w:rPr>
                    <w:lang w:bidi="nl-NL"/>
                  </w:rPr>
                  <w:t xml:space="preserve"> | </w:t>
                </w:r>
                <w:sdt>
                  <w:sdtPr>
                    <w:alias w:val="Koppeling naar andere online-eigenschappen:"/>
                    <w:tag w:val="Koppeling naar andere online-eigenschappen:"/>
                    <w:id w:val="-1229059816"/>
                    <w:placeholder>
                      <w:docPart w:val="587C54D8DDA44DF8B10F8549C5D6BA59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512FA7">
                      <w:t xml:space="preserve">logistiek elektronica 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A7"/>
    <w:rsid w:val="00074FF2"/>
    <w:rsid w:val="00091382"/>
    <w:rsid w:val="0009609B"/>
    <w:rsid w:val="000A07DA"/>
    <w:rsid w:val="000A2BFA"/>
    <w:rsid w:val="000B0619"/>
    <w:rsid w:val="000B61CA"/>
    <w:rsid w:val="000F7610"/>
    <w:rsid w:val="001043FA"/>
    <w:rsid w:val="00114ED7"/>
    <w:rsid w:val="00140B0E"/>
    <w:rsid w:val="001A1E8D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1C22"/>
    <w:rsid w:val="00333CD3"/>
    <w:rsid w:val="00340365"/>
    <w:rsid w:val="00342A35"/>
    <w:rsid w:val="00342B64"/>
    <w:rsid w:val="00364079"/>
    <w:rsid w:val="003C5528"/>
    <w:rsid w:val="003D03E5"/>
    <w:rsid w:val="004077FB"/>
    <w:rsid w:val="004244FF"/>
    <w:rsid w:val="00424DD9"/>
    <w:rsid w:val="0046104A"/>
    <w:rsid w:val="004717C5"/>
    <w:rsid w:val="004A24CC"/>
    <w:rsid w:val="00512FA7"/>
    <w:rsid w:val="00523479"/>
    <w:rsid w:val="00543DB7"/>
    <w:rsid w:val="005720D7"/>
    <w:rsid w:val="005729B0"/>
    <w:rsid w:val="00641630"/>
    <w:rsid w:val="00656139"/>
    <w:rsid w:val="00670B58"/>
    <w:rsid w:val="00684488"/>
    <w:rsid w:val="0069396B"/>
    <w:rsid w:val="006A3CE7"/>
    <w:rsid w:val="006A7746"/>
    <w:rsid w:val="006B3825"/>
    <w:rsid w:val="006C4C50"/>
    <w:rsid w:val="006D76B1"/>
    <w:rsid w:val="00713050"/>
    <w:rsid w:val="00741125"/>
    <w:rsid w:val="00746804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874C8"/>
    <w:rsid w:val="0089382B"/>
    <w:rsid w:val="008A1907"/>
    <w:rsid w:val="008C6BCA"/>
    <w:rsid w:val="008C7133"/>
    <w:rsid w:val="008C7B50"/>
    <w:rsid w:val="008E4B30"/>
    <w:rsid w:val="00906BEE"/>
    <w:rsid w:val="009243E7"/>
    <w:rsid w:val="00934D33"/>
    <w:rsid w:val="00985D58"/>
    <w:rsid w:val="009B3C40"/>
    <w:rsid w:val="00A212E3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43AF8"/>
    <w:rsid w:val="00C5444A"/>
    <w:rsid w:val="00C612DA"/>
    <w:rsid w:val="00C70021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DF5037"/>
    <w:rsid w:val="00E02DCD"/>
    <w:rsid w:val="00E12C60"/>
    <w:rsid w:val="00E22E87"/>
    <w:rsid w:val="00E30CA6"/>
    <w:rsid w:val="00E57630"/>
    <w:rsid w:val="00E86C2B"/>
    <w:rsid w:val="00EB2D52"/>
    <w:rsid w:val="00EF7CC9"/>
    <w:rsid w:val="00F207C0"/>
    <w:rsid w:val="00F20AE5"/>
    <w:rsid w:val="00F47E97"/>
    <w:rsid w:val="00F55E2A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7CCBC"/>
  <w15:chartTrackingRefBased/>
  <w15:docId w15:val="{B085D8A9-C173-4E5E-8603-54691B016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06BEE"/>
  </w:style>
  <w:style w:type="paragraph" w:styleId="Kop1">
    <w:name w:val="heading 1"/>
    <w:basedOn w:val="Standaard"/>
    <w:link w:val="Kop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raster">
    <w:name w:val="Table Grid"/>
    <w:basedOn w:val="Standaardtabe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98"/>
    <w:qFormat/>
    <w:rsid w:val="00E22E87"/>
    <w:pPr>
      <w:spacing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kstvantijdelijkeaanduiding">
    <w:name w:val="Placeholder Text"/>
    <w:basedOn w:val="Standaardalinea-lettertype"/>
    <w:uiPriority w:val="99"/>
    <w:semiHidden/>
    <w:rsid w:val="003D03E5"/>
    <w:rPr>
      <w:color w:val="595959" w:themeColor="text1" w:themeTint="A6"/>
    </w:rPr>
  </w:style>
  <w:style w:type="character" w:customStyle="1" w:styleId="Kop4Char">
    <w:name w:val="Kop 4 Char"/>
    <w:basedOn w:val="Standaardalinea-lettertype"/>
    <w:link w:val="Kop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Koptekst">
    <w:name w:val="header"/>
    <w:basedOn w:val="Standaard"/>
    <w:link w:val="KoptekstChar"/>
    <w:uiPriority w:val="99"/>
    <w:unhideWhenUsed/>
    <w:rsid w:val="0088504C"/>
    <w:pPr>
      <w:spacing w:line="240" w:lineRule="auto"/>
    </w:pPr>
  </w:style>
  <w:style w:type="paragraph" w:customStyle="1" w:styleId="Initialen">
    <w:name w:val="Initialen"/>
    <w:basedOn w:val="Standaard"/>
    <w:next w:val="Kop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KoptekstChar">
    <w:name w:val="Koptekst Char"/>
    <w:basedOn w:val="Standaardalinea-lettertype"/>
    <w:link w:val="Koptekst"/>
    <w:uiPriority w:val="99"/>
    <w:rsid w:val="0088504C"/>
  </w:style>
  <w:style w:type="paragraph" w:styleId="Voettekst">
    <w:name w:val="footer"/>
    <w:basedOn w:val="Standaard"/>
    <w:link w:val="Voettekst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88504C"/>
    <w:rPr>
      <w:rFonts w:asciiTheme="majorHAnsi" w:hAnsiTheme="majorHAnsi"/>
      <w:caps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A75F6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AA75F6"/>
  </w:style>
  <w:style w:type="paragraph" w:styleId="Bloktekst">
    <w:name w:val="Block Text"/>
    <w:basedOn w:val="Standaard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AA75F6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AA75F6"/>
  </w:style>
  <w:style w:type="paragraph" w:styleId="Plattetekst2">
    <w:name w:val="Body Text 2"/>
    <w:basedOn w:val="Standaard"/>
    <w:link w:val="Plattetekst2Char"/>
    <w:uiPriority w:val="99"/>
    <w:semiHidden/>
    <w:unhideWhenUsed/>
    <w:rsid w:val="00AA75F6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AA75F6"/>
  </w:style>
  <w:style w:type="paragraph" w:styleId="Plattetekst3">
    <w:name w:val="Body Text 3"/>
    <w:basedOn w:val="Standaard"/>
    <w:link w:val="Platteteks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AA75F6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AA75F6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AA75F6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AA75F6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AA75F6"/>
    <w:pPr>
      <w:spacing w:after="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AA75F6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AA75F6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AA75F6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AA75F6"/>
  </w:style>
  <w:style w:type="table" w:styleId="Kleurrijkraster">
    <w:name w:val="Colorful Grid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AA75F6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A75F6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A75F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A75F6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AA75F6"/>
  </w:style>
  <w:style w:type="character" w:customStyle="1" w:styleId="DatumChar">
    <w:name w:val="Datum Char"/>
    <w:basedOn w:val="Standaardalinea-lettertype"/>
    <w:link w:val="Datum"/>
    <w:uiPriority w:val="99"/>
    <w:semiHidden/>
    <w:rsid w:val="00AA75F6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AA75F6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AA75F6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AA75F6"/>
  </w:style>
  <w:style w:type="character" w:styleId="Nadruk">
    <w:name w:val="Emphasis"/>
    <w:basedOn w:val="Standaardalinea-lettertype"/>
    <w:uiPriority w:val="10"/>
    <w:semiHidden/>
    <w:unhideWhenUsed/>
    <w:rsid w:val="00AA75F6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A75F6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AA75F6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AA75F6"/>
    <w:rPr>
      <w:szCs w:val="20"/>
    </w:rPr>
  </w:style>
  <w:style w:type="table" w:styleId="Rastertabel1licht">
    <w:name w:val="Grid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5Char">
    <w:name w:val="Kop 5 Char"/>
    <w:basedOn w:val="Standaardalinea-lettertype"/>
    <w:link w:val="Kop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-acroniem">
    <w:name w:val="HTML Acronym"/>
    <w:basedOn w:val="Standaardalinea-lettertype"/>
    <w:uiPriority w:val="99"/>
    <w:semiHidden/>
    <w:unhideWhenUsed/>
    <w:rsid w:val="00AA75F6"/>
  </w:style>
  <w:style w:type="paragraph" w:styleId="HTML-adres">
    <w:name w:val="HTML Address"/>
    <w:basedOn w:val="Standaard"/>
    <w:link w:val="HTML-adre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AA75F6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AA75F6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A75F6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3D03E5"/>
    <w:rPr>
      <w:i/>
      <w:iCs/>
      <w:color w:val="D01818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chtraster">
    <w:name w:val="Light Grid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AA75F6"/>
  </w:style>
  <w:style w:type="paragraph" w:styleId="Lijst">
    <w:name w:val="List"/>
    <w:basedOn w:val="Standaard"/>
    <w:uiPriority w:val="99"/>
    <w:semiHidden/>
    <w:unhideWhenUsed/>
    <w:rsid w:val="00AA75F6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AA75F6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AA75F6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AA75F6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AA75F6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AA75F6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AA75F6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AA75F6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AA75F6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AA75F6"/>
  </w:style>
  <w:style w:type="character" w:styleId="Paginanummer">
    <w:name w:val="page number"/>
    <w:basedOn w:val="Standaardalinea-lettertype"/>
    <w:uiPriority w:val="99"/>
    <w:semiHidden/>
    <w:unhideWhenUsed/>
    <w:rsid w:val="00AA75F6"/>
  </w:style>
  <w:style w:type="table" w:styleId="Onopgemaaktetabel1">
    <w:name w:val="Plain Table 1"/>
    <w:basedOn w:val="Standaardtabe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A75F6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AA75F6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AA75F6"/>
  </w:style>
  <w:style w:type="character" w:customStyle="1" w:styleId="AanhefChar">
    <w:name w:val="Aanhef Char"/>
    <w:basedOn w:val="Standaardalinea-lettertype"/>
    <w:link w:val="Aanhef"/>
    <w:uiPriority w:val="99"/>
    <w:semiHidden/>
    <w:rsid w:val="00AA75F6"/>
  </w:style>
  <w:style w:type="paragraph" w:styleId="Handtekening">
    <w:name w:val="Signature"/>
    <w:basedOn w:val="Standaard"/>
    <w:link w:val="Handteken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AA75F6"/>
  </w:style>
  <w:style w:type="character" w:styleId="Zwaar">
    <w:name w:val="Strong"/>
    <w:basedOn w:val="Standaardalinea-lettertype"/>
    <w:uiPriority w:val="22"/>
    <w:semiHidden/>
    <w:unhideWhenUsed/>
    <w:qFormat/>
    <w:rsid w:val="00AA75F6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AA75F6"/>
    <w:pPr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AA75F6"/>
  </w:style>
  <w:style w:type="table" w:styleId="Professioneletabel">
    <w:name w:val="Table Professional"/>
    <w:basedOn w:val="Standaardtabe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AA75F6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AA75F6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AA75F6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AA75F6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AA75F6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AA75F6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AA75F6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AA75F6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AA75F6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ys_\AppData\Roaming\Microsoft\Templates\Verzorgd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3DE08002AD6401BBA6ADFA178A7B3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402D4C-E954-4622-8E3C-C53C7329985B}"/>
      </w:docPartPr>
      <w:docPartBody>
        <w:p w:rsidR="00000000" w:rsidRDefault="0091450A">
          <w:pPr>
            <w:pStyle w:val="93DE08002AD6401BBA6ADFA178A7B33D"/>
          </w:pPr>
          <w:r>
            <w:t>UN</w:t>
          </w:r>
        </w:p>
      </w:docPartBody>
    </w:docPart>
    <w:docPart>
      <w:docPartPr>
        <w:name w:val="15EBE063605B4C848F4EB506266B22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5C81B0-B81E-4C7E-B95A-3199A286BFCB}"/>
      </w:docPartPr>
      <w:docPartBody>
        <w:p w:rsidR="00000000" w:rsidRDefault="0091450A">
          <w:pPr>
            <w:pStyle w:val="15EBE063605B4C848F4EB506266B22AE"/>
          </w:pPr>
          <w:r>
            <w:rPr>
              <w:lang w:bidi="nl-NL"/>
            </w:rPr>
            <w:t>Uw n</w:t>
          </w:r>
          <w:r w:rsidRPr="00610578">
            <w:rPr>
              <w:lang w:bidi="nl-NL"/>
            </w:rPr>
            <w:t>aam</w:t>
          </w:r>
        </w:p>
      </w:docPartBody>
    </w:docPart>
    <w:docPart>
      <w:docPartPr>
        <w:name w:val="CE64AB5F385B4471837A961F24033CC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A65631F-B74F-4505-BAEE-27E7D9E0FDC3}"/>
      </w:docPartPr>
      <w:docPartBody>
        <w:p w:rsidR="00000000" w:rsidRDefault="0091450A">
          <w:pPr>
            <w:pStyle w:val="CE64AB5F385B4471837A961F24033CC3"/>
          </w:pPr>
          <w:r w:rsidRPr="00906BEE">
            <w:rPr>
              <w:lang w:bidi="nl-NL"/>
            </w:rPr>
            <w:t>Beroep of bedrijfstak</w:t>
          </w:r>
        </w:p>
      </w:docPartBody>
    </w:docPart>
    <w:docPart>
      <w:docPartPr>
        <w:name w:val="F1D79ED65432411FB379805BDF4DAE9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100D179-311E-4F49-A4D6-27BE77F21E5C}"/>
      </w:docPartPr>
      <w:docPartBody>
        <w:p w:rsidR="00000000" w:rsidRDefault="0091450A">
          <w:pPr>
            <w:pStyle w:val="F1D79ED65432411FB379805BDF4DAE96"/>
          </w:pPr>
          <w:r w:rsidRPr="00906BEE">
            <w:rPr>
              <w:lang w:bidi="nl-NL"/>
            </w:rPr>
            <w:t>Koppeling naar andere online-eigenschappen: Portfolio/website/blog</w:t>
          </w:r>
        </w:p>
      </w:docPartBody>
    </w:docPart>
    <w:docPart>
      <w:docPartPr>
        <w:name w:val="71237B231DA24A589FAE74536CA3D1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D400F4-9D07-4F0F-861A-7C1AD4DE348B}"/>
      </w:docPartPr>
      <w:docPartBody>
        <w:p w:rsidR="00000000" w:rsidRDefault="0091450A">
          <w:pPr>
            <w:pStyle w:val="71237B231DA24A589FAE74536CA3D159"/>
          </w:pPr>
          <w:r w:rsidRPr="00906BEE">
            <w:rPr>
              <w:lang w:bidi="nl-NL"/>
            </w:rPr>
            <w:t>U kunt uw cijfergemiddelde invoeren en een overzicht van relevante studieopdrachten, prijzen en onderscheidingen.</w:t>
          </w:r>
        </w:p>
      </w:docPartBody>
    </w:docPart>
    <w:docPart>
      <w:docPartPr>
        <w:name w:val="4048EE86AC544AF0BA30268FE2EF54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15A883-B758-49B7-925B-AB3E5B735CEC}"/>
      </w:docPartPr>
      <w:docPartBody>
        <w:p w:rsidR="00000000" w:rsidRDefault="0091450A">
          <w:pPr>
            <w:pStyle w:val="4048EE86AC544AF0BA30268FE2EF54FE"/>
          </w:pPr>
          <w:r w:rsidRPr="00906BEE">
            <w:rPr>
              <w:lang w:bidi="nl-NL"/>
            </w:rPr>
            <w:t>Datum behaald</w:t>
          </w:r>
        </w:p>
      </w:docPartBody>
    </w:docPart>
    <w:docPart>
      <w:docPartPr>
        <w:name w:val="AA12F6A4740646DDA0A891E57E92851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76D0F0-B422-435D-8A4E-05D34A51AB51}"/>
      </w:docPartPr>
      <w:docPartBody>
        <w:p w:rsidR="00000000" w:rsidRDefault="0091450A">
          <w:pPr>
            <w:pStyle w:val="AA12F6A4740646DDA0A891E57E928511"/>
          </w:pPr>
          <w:r w:rsidRPr="00906BEE">
            <w:rPr>
              <w:lang w:bidi="nl-NL"/>
            </w:rPr>
            <w:t xml:space="preserve">Ga op het tabblad Start van het lint </w:t>
          </w:r>
          <w:r w:rsidRPr="00906BEE">
            <w:rPr>
              <w:lang w:bidi="nl-NL"/>
            </w:rPr>
            <w:t>naar de optie Stijlen om met slechts één klik de benodigde opmaak toe te passen.</w:t>
          </w:r>
        </w:p>
      </w:docPartBody>
    </w:docPart>
    <w:docPart>
      <w:docPartPr>
        <w:name w:val="E487CE745949434EAE1C3692F015F0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2F8A86-6CCC-40CB-9DFB-07A8311E082A}"/>
      </w:docPartPr>
      <w:docPartBody>
        <w:p w:rsidR="00000000" w:rsidRDefault="0091450A">
          <w:pPr>
            <w:pStyle w:val="E487CE745949434EAE1C3692F015F0D2"/>
          </w:pPr>
          <w:r w:rsidRPr="00906BEE">
            <w:rPr>
              <w:lang w:bidi="nl-NL"/>
            </w:rPr>
            <w:t>Was u de coach van een team van uw club, hebt u een project geleid voor uw favoriete goede doel of bent u redacteur van de schoolkrant? Ga</w:t>
          </w:r>
          <w:r w:rsidRPr="00906BEE">
            <w:rPr>
              <w:lang w:bidi="nl-NL"/>
            </w:rPr>
            <w:t xml:space="preserve"> verder en beschrijf ervaringen die uw leiderschapsvaardigheden illustreren.</w:t>
          </w:r>
        </w:p>
      </w:docPartBody>
    </w:docPart>
    <w:docPart>
      <w:docPartPr>
        <w:name w:val="587C54D8DDA44DF8B10F8549C5D6BA5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D08BB07-3588-480C-A7B8-22FC9E79539D}"/>
      </w:docPartPr>
      <w:docPartBody>
        <w:p w:rsidR="00000000" w:rsidRDefault="00414D91" w:rsidP="00414D91">
          <w:pPr>
            <w:pStyle w:val="587C54D8DDA44DF8B10F8549C5D6BA59"/>
          </w:pPr>
          <w:r w:rsidRPr="00906BEE">
            <w:rPr>
              <w:lang w:bidi="nl-NL"/>
            </w:rPr>
            <w:t>Onderwijsinstelling</w:t>
          </w:r>
        </w:p>
      </w:docPartBody>
    </w:docPart>
    <w:docPart>
      <w:docPartPr>
        <w:name w:val="E483D679D2ED4F478FECF622D4805CA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7D6F290-DBFD-44FC-AEA5-8FB72E695931}"/>
      </w:docPartPr>
      <w:docPartBody>
        <w:p w:rsidR="00000000" w:rsidRDefault="00414D91" w:rsidP="00414D91">
          <w:pPr>
            <w:pStyle w:val="E483D679D2ED4F478FECF622D4805CAA"/>
          </w:pPr>
          <w:r w:rsidRPr="00906BEE">
            <w:rPr>
              <w:lang w:bidi="nl-NL"/>
            </w:rPr>
            <w:t>Diploma</w:t>
          </w:r>
        </w:p>
      </w:docPartBody>
    </w:docPart>
    <w:docPart>
      <w:docPartPr>
        <w:name w:val="0998127A71F145CDA8269AE00E64D0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A24B6F9-60C3-4E68-AD8B-EA6F0DA39B3A}"/>
      </w:docPartPr>
      <w:docPartBody>
        <w:p w:rsidR="00000000" w:rsidRDefault="00414D91" w:rsidP="00414D91">
          <w:pPr>
            <w:pStyle w:val="0998127A71F145CDA8269AE00E64D002"/>
          </w:pPr>
          <w:r w:rsidRPr="00906BEE">
            <w:rPr>
              <w:lang w:bidi="nl-NL"/>
            </w:rPr>
            <w:t>Onderwijsinstelling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D91"/>
    <w:rsid w:val="00414D91"/>
    <w:rsid w:val="0091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3DE08002AD6401BBA6ADFA178A7B33D">
    <w:name w:val="93DE08002AD6401BBA6ADFA178A7B33D"/>
  </w:style>
  <w:style w:type="paragraph" w:customStyle="1" w:styleId="CF11E6C9827949BD959E07DB7FCEEACC">
    <w:name w:val="CF11E6C9827949BD959E07DB7FCEEACC"/>
  </w:style>
  <w:style w:type="paragraph" w:customStyle="1" w:styleId="4C3EA2BD33024105A0B27B16D4DD793E">
    <w:name w:val="4C3EA2BD33024105A0B27B16D4DD793E"/>
  </w:style>
  <w:style w:type="paragraph" w:customStyle="1" w:styleId="6C748F5C9C4F42E18EDFB1FE690DF6D3">
    <w:name w:val="6C748F5C9C4F42E18EDFB1FE690DF6D3"/>
  </w:style>
  <w:style w:type="paragraph" w:customStyle="1" w:styleId="B4618D47D2C94E01A5E1492A235BF085">
    <w:name w:val="B4618D47D2C94E01A5E1492A235BF085"/>
  </w:style>
  <w:style w:type="paragraph" w:customStyle="1" w:styleId="15EBE063605B4C848F4EB506266B22AE">
    <w:name w:val="15EBE063605B4C848F4EB506266B22AE"/>
  </w:style>
  <w:style w:type="paragraph" w:customStyle="1" w:styleId="CE64AB5F385B4471837A961F24033CC3">
    <w:name w:val="CE64AB5F385B4471837A961F24033CC3"/>
  </w:style>
  <w:style w:type="paragraph" w:customStyle="1" w:styleId="F1D79ED65432411FB379805BDF4DAE96">
    <w:name w:val="F1D79ED65432411FB379805BDF4DAE96"/>
  </w:style>
  <w:style w:type="paragraph" w:customStyle="1" w:styleId="AD0AF293AB4E4592AFF4C1A502898F2B">
    <w:name w:val="AD0AF293AB4E4592AFF4C1A502898F2B"/>
  </w:style>
  <w:style w:type="paragraph" w:customStyle="1" w:styleId="5B8467A795284608B71914039CE97834">
    <w:name w:val="5B8467A795284608B71914039CE97834"/>
  </w:style>
  <w:style w:type="paragraph" w:customStyle="1" w:styleId="3B2962F74D4449478375E419B9A683E1">
    <w:name w:val="3B2962F74D4449478375E419B9A683E1"/>
  </w:style>
  <w:style w:type="paragraph" w:customStyle="1" w:styleId="13D70B067CF1499F85CBDE76B77FD71E">
    <w:name w:val="13D70B067CF1499F85CBDE76B77FD71E"/>
  </w:style>
  <w:style w:type="paragraph" w:customStyle="1" w:styleId="BEFEB8D6D1C04790B2DD4BDD39F7B7CF">
    <w:name w:val="BEFEB8D6D1C04790B2DD4BDD39F7B7CF"/>
  </w:style>
  <w:style w:type="paragraph" w:customStyle="1" w:styleId="94FED32CC6D1410F990F7DFC4A8D1678">
    <w:name w:val="94FED32CC6D1410F990F7DFC4A8D1678"/>
  </w:style>
  <w:style w:type="paragraph" w:customStyle="1" w:styleId="3B14633E2B98454B9BD93CC278FF41DB">
    <w:name w:val="3B14633E2B98454B9BD93CC278FF41DB"/>
  </w:style>
  <w:style w:type="paragraph" w:customStyle="1" w:styleId="61142EB0595C4803A1AA39787B5C0A27">
    <w:name w:val="61142EB0595C4803A1AA39787B5C0A27"/>
  </w:style>
  <w:style w:type="paragraph" w:customStyle="1" w:styleId="623C7F667B68422FA1AB8E6E52EFB37C">
    <w:name w:val="623C7F667B68422FA1AB8E6E52EFB37C"/>
  </w:style>
  <w:style w:type="paragraph" w:customStyle="1" w:styleId="A0EDA796815B44A49A07F1EB7AE8EC8B">
    <w:name w:val="A0EDA796815B44A49A07F1EB7AE8EC8B"/>
  </w:style>
  <w:style w:type="paragraph" w:customStyle="1" w:styleId="F7983EAD3F144B619DEAAE69D80735FA">
    <w:name w:val="F7983EAD3F144B619DEAAE69D80735FA"/>
  </w:style>
  <w:style w:type="paragraph" w:customStyle="1" w:styleId="EB31AFF3E92144C79356F92781A92C34">
    <w:name w:val="EB31AFF3E92144C79356F92781A92C34"/>
  </w:style>
  <w:style w:type="paragraph" w:customStyle="1" w:styleId="1708F6FED90146DBB5C10F7C54F9B0EE">
    <w:name w:val="1708F6FED90146DBB5C10F7C54F9B0EE"/>
  </w:style>
  <w:style w:type="paragraph" w:customStyle="1" w:styleId="529041CEAE614A23AC136310859EE155">
    <w:name w:val="529041CEAE614A23AC136310859EE155"/>
  </w:style>
  <w:style w:type="paragraph" w:customStyle="1" w:styleId="55EE9DE9AC8B449E961576A21FED74EE">
    <w:name w:val="55EE9DE9AC8B449E961576A21FED74EE"/>
  </w:style>
  <w:style w:type="paragraph" w:customStyle="1" w:styleId="71237B231DA24A589FAE74536CA3D159">
    <w:name w:val="71237B231DA24A589FAE74536CA3D159"/>
  </w:style>
  <w:style w:type="paragraph" w:customStyle="1" w:styleId="C97E04B0361A4FBA9A1817862CD0E2BA">
    <w:name w:val="C97E04B0361A4FBA9A1817862CD0E2BA"/>
  </w:style>
  <w:style w:type="paragraph" w:customStyle="1" w:styleId="4048EE86AC544AF0BA30268FE2EF54FE">
    <w:name w:val="4048EE86AC544AF0BA30268FE2EF54FE"/>
  </w:style>
  <w:style w:type="paragraph" w:customStyle="1" w:styleId="F93A789732134402871A9942F994CEAC">
    <w:name w:val="F93A789732134402871A9942F994CEAC"/>
  </w:style>
  <w:style w:type="paragraph" w:customStyle="1" w:styleId="AA12F6A4740646DDA0A891E57E928511">
    <w:name w:val="AA12F6A4740646DDA0A891E57E928511"/>
  </w:style>
  <w:style w:type="paragraph" w:customStyle="1" w:styleId="5BF2A4615DBD43328E7FCFDCAE32FABB">
    <w:name w:val="5BF2A4615DBD43328E7FCFDCAE32FABB"/>
  </w:style>
  <w:style w:type="paragraph" w:customStyle="1" w:styleId="E487CE745949434EAE1C3692F015F0D2">
    <w:name w:val="E487CE745949434EAE1C3692F015F0D2"/>
  </w:style>
  <w:style w:type="paragraph" w:customStyle="1" w:styleId="6F99026204814D629ACBDE4971576117">
    <w:name w:val="6F99026204814D629ACBDE4971576117"/>
    <w:rsid w:val="00414D91"/>
  </w:style>
  <w:style w:type="paragraph" w:customStyle="1" w:styleId="E864DC800F3A49FCB2B562AED9E25C9A">
    <w:name w:val="E864DC800F3A49FCB2B562AED9E25C9A"/>
    <w:rsid w:val="00414D91"/>
  </w:style>
  <w:style w:type="paragraph" w:customStyle="1" w:styleId="587C54D8DDA44DF8B10F8549C5D6BA59">
    <w:name w:val="587C54D8DDA44DF8B10F8549C5D6BA59"/>
    <w:rsid w:val="00414D91"/>
  </w:style>
  <w:style w:type="paragraph" w:customStyle="1" w:styleId="4C1178516A86423589938C9024E5A9DB">
    <w:name w:val="4C1178516A86423589938C9024E5A9DB"/>
    <w:rsid w:val="00414D91"/>
  </w:style>
  <w:style w:type="paragraph" w:customStyle="1" w:styleId="E483D679D2ED4F478FECF622D4805CAA">
    <w:name w:val="E483D679D2ED4F478FECF622D4805CAA"/>
    <w:rsid w:val="00414D91"/>
  </w:style>
  <w:style w:type="paragraph" w:customStyle="1" w:styleId="0998127A71F145CDA8269AE00E64D002">
    <w:name w:val="0998127A71F145CDA8269AE00E64D002"/>
    <w:rsid w:val="00414D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https://github.com/WouterThys/InventoryApp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773589-C720-413A-BC5D-BFA0491E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Verzorgd resumé, ontworpen door MOO.dotx</Template>
  <TotalTime>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gui</dc:subject>
  <dc:creator>Inventory Application</dc:creator>
  <cp:keywords>JAVA</cp:keywords>
  <dc:description>logistiek elektronica</dc:description>
  <cp:lastModifiedBy>Wouter Thys</cp:lastModifiedBy>
  <cp:revision>3</cp:revision>
  <dcterms:created xsi:type="dcterms:W3CDTF">2019-04-14T09:07:00Z</dcterms:created>
  <dcterms:modified xsi:type="dcterms:W3CDTF">2019-04-14T09:09:00Z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